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722D9" w14:textId="567A3FBD" w:rsidR="00533586" w:rsidRDefault="00691FC3">
      <w:pPr>
        <w:pStyle w:val="2"/>
      </w:pPr>
      <w:r>
        <w:t>声明依赖</w:t>
      </w:r>
    </w:p>
    <w:p w14:paraId="2AEC2C0C" w14:textId="254C8C6D" w:rsidR="00691FC3" w:rsidRDefault="00691FC3" w:rsidP="00691FC3">
      <w:r>
        <w:rPr>
          <w:rFonts w:hint="eastAsia"/>
        </w:rPr>
        <w:t>dagger</w:t>
      </w:r>
      <w:r>
        <w:rPr>
          <w:rFonts w:hint="eastAsia"/>
        </w:rPr>
        <w:t>构造</w:t>
      </w:r>
      <w:r>
        <w:t>应用的类实例和提供他们的依赖，使用的是</w:t>
      </w:r>
      <w:r>
        <w:t>javax.inject.Inject</w:t>
      </w:r>
      <w:r>
        <w:rPr>
          <w:rFonts w:hint="eastAsia"/>
        </w:rPr>
        <w:t>注解</w:t>
      </w:r>
      <w:r>
        <w:t>来</w:t>
      </w:r>
      <w:r>
        <w:rPr>
          <w:rFonts w:hint="eastAsia"/>
        </w:rPr>
        <w:t>标识</w:t>
      </w:r>
      <w:r>
        <w:t>它</w:t>
      </w:r>
      <w:r>
        <w:rPr>
          <w:rFonts w:hint="eastAsia"/>
        </w:rPr>
        <w:t>需要</w:t>
      </w:r>
      <w:r>
        <w:t>哪一个构造方法和字段。</w:t>
      </w:r>
    </w:p>
    <w:p w14:paraId="580F1F47" w14:textId="64818DF7" w:rsidR="00691FC3" w:rsidRDefault="00774DDD" w:rsidP="00691FC3">
      <w:r>
        <w:t>Dagger</w:t>
      </w:r>
      <w:r>
        <w:t>应该</w:t>
      </w:r>
      <w:r w:rsidR="00691FC3">
        <w:rPr>
          <w:rFonts w:hint="eastAsia"/>
        </w:rPr>
        <w:t>使用</w:t>
      </w:r>
      <w:r w:rsidR="00691FC3">
        <w:t>@</w:t>
      </w:r>
      <w:r w:rsidR="00691FC3">
        <w:rPr>
          <w:rFonts w:hint="eastAsia"/>
        </w:rPr>
        <w:t>Inject</w:t>
      </w:r>
      <w:r w:rsidR="00691FC3">
        <w:t>注解</w:t>
      </w:r>
      <w:r>
        <w:t>的</w:t>
      </w:r>
      <w:r w:rsidR="00691FC3">
        <w:t>构造方法</w:t>
      </w:r>
      <w:r>
        <w:t>来创建</w:t>
      </w:r>
      <w:r>
        <w:rPr>
          <w:rFonts w:hint="eastAsia"/>
        </w:rPr>
        <w:t>一个类</w:t>
      </w:r>
      <w:r>
        <w:t>的实例。</w:t>
      </w:r>
      <w:r>
        <w:rPr>
          <w:rFonts w:hint="eastAsia"/>
        </w:rPr>
        <w:t>当需要</w:t>
      </w:r>
      <w:r>
        <w:t>一个新实例的时候，</w:t>
      </w:r>
      <w:r>
        <w:t>Dagger</w:t>
      </w:r>
      <w:r>
        <w:t>就会获取需要的参数值和调用这个构造器。</w:t>
      </w:r>
    </w:p>
    <w:p w14:paraId="76A0C33A" w14:textId="77777777" w:rsidR="00774DDD" w:rsidRDefault="00774DDD" w:rsidP="00691FC3">
      <w:r>
        <w:t xml:space="preserve">class Thermosiphon implements </w:t>
      </w:r>
      <w:proofErr w:type="gramStart"/>
      <w:r>
        <w:t>Pump{</w:t>
      </w:r>
      <w:proofErr w:type="gramEnd"/>
    </w:p>
    <w:p w14:paraId="79E4E8F7" w14:textId="35347D1F" w:rsidR="00774DDD" w:rsidRDefault="00774DDD" w:rsidP="00691FC3">
      <w:r>
        <w:t>private final Heater heater;</w:t>
      </w:r>
    </w:p>
    <w:p w14:paraId="5DCA4E8E" w14:textId="77777777" w:rsidR="00774DDD" w:rsidRDefault="00774DDD" w:rsidP="00691FC3">
      <w:pPr>
        <w:rPr>
          <w:rFonts w:hint="eastAsia"/>
        </w:rPr>
      </w:pPr>
    </w:p>
    <w:p w14:paraId="39B0D871" w14:textId="62FF8823" w:rsidR="00774DDD" w:rsidRDefault="00774DDD" w:rsidP="00691FC3">
      <w:pPr>
        <w:rPr>
          <w:rFonts w:hint="eastAsia"/>
        </w:rPr>
      </w:pPr>
      <w:r>
        <w:rPr>
          <w:rFonts w:hint="eastAsia"/>
        </w:rPr>
        <w:t>@Inject</w:t>
      </w:r>
    </w:p>
    <w:p w14:paraId="7E146DCD" w14:textId="77777777" w:rsidR="00774DDD" w:rsidRDefault="00774DDD" w:rsidP="00691FC3">
      <w:proofErr w:type="gramStart"/>
      <w:r>
        <w:rPr>
          <w:rFonts w:hint="eastAsia"/>
        </w:rPr>
        <w:t>Thermosiphon(</w:t>
      </w:r>
      <w:proofErr w:type="gramEnd"/>
      <w:r>
        <w:rPr>
          <w:rFonts w:hint="eastAsia"/>
        </w:rPr>
        <w:t>Heater heater){</w:t>
      </w:r>
    </w:p>
    <w:p w14:paraId="553FBE7A" w14:textId="77777777" w:rsidR="00774DDD" w:rsidRDefault="00774DDD" w:rsidP="00691FC3">
      <w:proofErr w:type="gramStart"/>
      <w:r>
        <w:t>this.heater</w:t>
      </w:r>
      <w:proofErr w:type="gramEnd"/>
      <w:r>
        <w:t>=heater;</w:t>
      </w:r>
    </w:p>
    <w:p w14:paraId="506C3A25" w14:textId="097B2C22" w:rsidR="00774DDD" w:rsidRDefault="00774DDD" w:rsidP="00691FC3">
      <w:r>
        <w:rPr>
          <w:rFonts w:hint="eastAsia"/>
        </w:rPr>
        <w:t>}</w:t>
      </w:r>
    </w:p>
    <w:p w14:paraId="5558D7B6" w14:textId="3BF52DBA" w:rsidR="00774DDD" w:rsidRDefault="00774DDD" w:rsidP="00691FC3">
      <w:pPr>
        <w:rPr>
          <w:rFonts w:hint="eastAsia"/>
        </w:rPr>
      </w:pPr>
      <w:r>
        <w:t>…</w:t>
      </w:r>
    </w:p>
    <w:p w14:paraId="59302F98" w14:textId="106E7E03" w:rsidR="00774DDD" w:rsidRDefault="00774DDD" w:rsidP="00691FC3">
      <w:r>
        <w:t>}</w:t>
      </w:r>
    </w:p>
    <w:p w14:paraId="47E81901" w14:textId="7E776CD6" w:rsidR="00774DDD" w:rsidRDefault="00774DDD" w:rsidP="00691FC3">
      <w:r>
        <w:t>Dagger</w:t>
      </w:r>
      <w:r>
        <w:rPr>
          <w:rFonts w:hint="eastAsia"/>
        </w:rPr>
        <w:t>可以</w:t>
      </w:r>
      <w:r>
        <w:t>直接注入字段。</w:t>
      </w:r>
      <w:r>
        <w:rPr>
          <w:rFonts w:hint="eastAsia"/>
        </w:rPr>
        <w:t>在这个</w:t>
      </w:r>
      <w:r>
        <w:t>示例中，</w:t>
      </w:r>
      <w:r>
        <w:rPr>
          <w:rFonts w:hint="eastAsia"/>
        </w:rPr>
        <w:t>它</w:t>
      </w:r>
      <w:r>
        <w:t>为</w:t>
      </w:r>
      <w:r>
        <w:t>heater</w:t>
      </w:r>
      <w:r>
        <w:rPr>
          <w:rFonts w:hint="eastAsia"/>
        </w:rPr>
        <w:t>字段</w:t>
      </w:r>
      <w:r>
        <w:t>获取一个</w:t>
      </w:r>
      <w:r>
        <w:t>Heater</w:t>
      </w:r>
      <w:r>
        <w:t>实例和为</w:t>
      </w:r>
      <w:r>
        <w:t>pump</w:t>
      </w:r>
      <w:r>
        <w:t>字段获取一个</w:t>
      </w:r>
      <w:r>
        <w:t>Pump</w:t>
      </w:r>
      <w:r>
        <w:t>实例。</w:t>
      </w:r>
    </w:p>
    <w:p w14:paraId="4C761A77" w14:textId="77777777" w:rsidR="00774DDD" w:rsidRDefault="00774DDD" w:rsidP="00691FC3">
      <w:r>
        <w:t xml:space="preserve">class </w:t>
      </w:r>
      <w:proofErr w:type="gramStart"/>
      <w:r>
        <w:t>CoffeMaker{</w:t>
      </w:r>
      <w:proofErr w:type="gramEnd"/>
    </w:p>
    <w:p w14:paraId="241E3593" w14:textId="54182333" w:rsidR="00774DDD" w:rsidRDefault="00774DDD" w:rsidP="00691FC3">
      <w:r>
        <w:t>@Inject Heater heater;</w:t>
      </w:r>
    </w:p>
    <w:p w14:paraId="35FA082B" w14:textId="3D0B439A" w:rsidR="00774DDD" w:rsidRDefault="00774DDD" w:rsidP="00691FC3">
      <w:r>
        <w:rPr>
          <w:rFonts w:hint="eastAsia"/>
        </w:rPr>
        <w:t>@Inject Pump pump;</w:t>
      </w:r>
    </w:p>
    <w:p w14:paraId="742D503F" w14:textId="0F166A6C" w:rsidR="00774DDD" w:rsidRDefault="00774DDD" w:rsidP="00691FC3">
      <w:pPr>
        <w:rPr>
          <w:rFonts w:hint="eastAsia"/>
        </w:rPr>
      </w:pPr>
      <w:r>
        <w:t>…</w:t>
      </w:r>
    </w:p>
    <w:p w14:paraId="46973D16" w14:textId="69E227D0" w:rsidR="00774DDD" w:rsidRDefault="00774DDD" w:rsidP="00691FC3">
      <w:r>
        <w:t>}</w:t>
      </w:r>
    </w:p>
    <w:p w14:paraId="2E140C70" w14:textId="0E03FE71" w:rsidR="00774DDD" w:rsidRDefault="00774DDD" w:rsidP="00691FC3">
      <w:r>
        <w:rPr>
          <w:rFonts w:hint="eastAsia"/>
        </w:rPr>
        <w:t>如果</w:t>
      </w:r>
      <w:r>
        <w:t>你的类有一个</w:t>
      </w:r>
      <w:r>
        <w:t>@</w:t>
      </w:r>
      <w:r>
        <w:rPr>
          <w:rFonts w:hint="eastAsia"/>
        </w:rPr>
        <w:t>Inject</w:t>
      </w:r>
      <w:r>
        <w:t>注解的字段但是没有</w:t>
      </w:r>
      <w:r>
        <w:t>@</w:t>
      </w:r>
      <w:r>
        <w:rPr>
          <w:rFonts w:hint="eastAsia"/>
        </w:rPr>
        <w:t>Inject</w:t>
      </w:r>
      <w:r>
        <w:t>注解的构造器，</w:t>
      </w:r>
      <w:r w:rsidR="003257AF">
        <w:t>如果有必要，</w:t>
      </w:r>
      <w:r>
        <w:rPr>
          <w:rFonts w:hint="eastAsia"/>
        </w:rPr>
        <w:t>Dagger</w:t>
      </w:r>
      <w:r>
        <w:rPr>
          <w:rFonts w:hint="eastAsia"/>
        </w:rPr>
        <w:t>就会</w:t>
      </w:r>
      <w:r>
        <w:t>注入</w:t>
      </w:r>
      <w:r w:rsidR="003257AF">
        <w:t>这些字段，</w:t>
      </w:r>
      <w:r w:rsidR="003257AF">
        <w:rPr>
          <w:rFonts w:hint="eastAsia"/>
        </w:rPr>
        <w:t>但是</w:t>
      </w:r>
      <w:r w:rsidR="003257AF">
        <w:t>不会创建新的实例。添加一个无参的构造</w:t>
      </w:r>
      <w:r w:rsidR="003257AF">
        <w:rPr>
          <w:rFonts w:hint="eastAsia"/>
        </w:rPr>
        <w:t>函数</w:t>
      </w:r>
      <w:r w:rsidR="003257AF">
        <w:t>并使用</w:t>
      </w:r>
      <w:r w:rsidR="003257AF">
        <w:t>@</w:t>
      </w:r>
      <w:r w:rsidR="003257AF">
        <w:rPr>
          <w:rFonts w:hint="eastAsia"/>
        </w:rPr>
        <w:t>Inject</w:t>
      </w:r>
      <w:r w:rsidR="003257AF">
        <w:t>注解来表明</w:t>
      </w:r>
      <w:r w:rsidR="003257AF">
        <w:t>Dagger</w:t>
      </w:r>
      <w:r w:rsidR="003257AF">
        <w:t>也许会创建实例。</w:t>
      </w:r>
    </w:p>
    <w:p w14:paraId="4A44F7E3" w14:textId="77777777" w:rsidR="003257AF" w:rsidRDefault="003257AF" w:rsidP="00691FC3">
      <w:pPr>
        <w:rPr>
          <w:rFonts w:hint="eastAsia"/>
        </w:rPr>
      </w:pPr>
    </w:p>
    <w:p w14:paraId="52E69A34" w14:textId="164056FC" w:rsidR="003257AF" w:rsidRDefault="003257AF" w:rsidP="00691FC3">
      <w:r>
        <w:rPr>
          <w:rFonts w:hint="eastAsia"/>
        </w:rPr>
        <w:t>Dagger</w:t>
      </w:r>
      <w:r>
        <w:t>也支持方法注入，</w:t>
      </w:r>
      <w:r>
        <w:rPr>
          <w:rFonts w:hint="eastAsia"/>
        </w:rPr>
        <w:t>尽管</w:t>
      </w:r>
      <w:r>
        <w:t>构造器和字段注入更常见一些。</w:t>
      </w:r>
    </w:p>
    <w:p w14:paraId="7A186DFC" w14:textId="44221D4B" w:rsidR="003257AF" w:rsidRDefault="003257AF" w:rsidP="00691FC3">
      <w:r>
        <w:lastRenderedPageBreak/>
        <w:t>Dagger</w:t>
      </w:r>
      <w:r>
        <w:t>不能构建</w:t>
      </w:r>
      <w:r>
        <w:rPr>
          <w:rFonts w:hint="eastAsia"/>
        </w:rPr>
        <w:t>缺少</w:t>
      </w:r>
      <w:r>
        <w:t>@</w:t>
      </w:r>
      <w:r>
        <w:rPr>
          <w:rFonts w:hint="eastAsia"/>
        </w:rPr>
        <w:t>Inject</w:t>
      </w:r>
      <w:r>
        <w:t>注解的类。</w:t>
      </w:r>
    </w:p>
    <w:p w14:paraId="6BCAAC5F" w14:textId="77777777" w:rsidR="003257AF" w:rsidRDefault="003257AF" w:rsidP="00691FC3">
      <w:pPr>
        <w:rPr>
          <w:rFonts w:hint="eastAsia"/>
        </w:rPr>
      </w:pPr>
    </w:p>
    <w:p w14:paraId="5943A874" w14:textId="7F00A2CD" w:rsidR="003257AF" w:rsidRPr="003257AF" w:rsidRDefault="0062690E" w:rsidP="00691FC3">
      <w:pPr>
        <w:rPr>
          <w:b/>
        </w:rPr>
      </w:pPr>
      <w:r>
        <w:rPr>
          <w:rFonts w:hint="eastAsia"/>
          <w:b/>
        </w:rPr>
        <w:t>提供</w:t>
      </w:r>
      <w:r w:rsidR="003257AF" w:rsidRPr="003257AF">
        <w:rPr>
          <w:b/>
        </w:rPr>
        <w:t>依赖</w:t>
      </w:r>
    </w:p>
    <w:p w14:paraId="6080A6F4" w14:textId="77777777" w:rsidR="003257AF" w:rsidRDefault="003257AF" w:rsidP="00691FC3">
      <w:pPr>
        <w:rPr>
          <w:rFonts w:hint="eastAsia"/>
        </w:rPr>
      </w:pPr>
    </w:p>
    <w:p w14:paraId="4291CE6F" w14:textId="7857614D" w:rsidR="003257AF" w:rsidRDefault="003257AF" w:rsidP="00691FC3">
      <w:r>
        <w:t>默认情况下，</w:t>
      </w:r>
      <w:r>
        <w:t>Dagger</w:t>
      </w:r>
      <w:r>
        <w:rPr>
          <w:rFonts w:hint="eastAsia"/>
        </w:rPr>
        <w:t>通过</w:t>
      </w:r>
      <w:r>
        <w:t>构建</w:t>
      </w:r>
      <w:r w:rsidR="0007518A">
        <w:t>上面描述的</w:t>
      </w:r>
      <w:r>
        <w:t>需要的类型的实例</w:t>
      </w:r>
      <w:r w:rsidR="0007518A">
        <w:t>来</w:t>
      </w:r>
      <w:r>
        <w:t>满足每一个依赖</w:t>
      </w:r>
      <w:r w:rsidR="0007518A">
        <w:t>。当你需要一个</w:t>
      </w:r>
      <w:r w:rsidR="0007518A">
        <w:t>CoffeeMaker</w:t>
      </w:r>
      <w:r w:rsidR="0007518A">
        <w:t>，</w:t>
      </w:r>
      <w:r w:rsidR="0007518A">
        <w:rPr>
          <w:rFonts w:hint="eastAsia"/>
        </w:rPr>
        <w:t>它</w:t>
      </w:r>
      <w:r w:rsidR="0007518A">
        <w:t>会通过</w:t>
      </w:r>
      <w:r w:rsidR="0007518A">
        <w:t>new CoffeeMaker</w:t>
      </w:r>
      <w:r w:rsidR="0007518A">
        <w:rPr>
          <w:rFonts w:hint="eastAsia"/>
        </w:rPr>
        <w:t>和</w:t>
      </w:r>
      <w:r w:rsidR="0007518A">
        <w:t>设置</w:t>
      </w:r>
      <w:r w:rsidR="0007518A">
        <w:rPr>
          <w:rFonts w:hint="eastAsia"/>
        </w:rPr>
        <w:t>它</w:t>
      </w:r>
      <w:r w:rsidR="0007518A">
        <w:t>的可注解的字段来获取一个实例。</w:t>
      </w:r>
    </w:p>
    <w:p w14:paraId="4B3CC347" w14:textId="77777777" w:rsidR="0007518A" w:rsidRDefault="0007518A" w:rsidP="00691FC3">
      <w:pPr>
        <w:rPr>
          <w:rFonts w:hint="eastAsia"/>
        </w:rPr>
      </w:pPr>
    </w:p>
    <w:p w14:paraId="751C61D1" w14:textId="7C568E6A" w:rsidR="0007518A" w:rsidRDefault="0007518A" w:rsidP="00691FC3">
      <w:r>
        <w:rPr>
          <w:rFonts w:hint="eastAsia"/>
        </w:rPr>
        <w:t>但是</w:t>
      </w:r>
      <w:r>
        <w:t>@</w:t>
      </w:r>
      <w:r>
        <w:rPr>
          <w:rFonts w:hint="eastAsia"/>
        </w:rPr>
        <w:t>Inject</w:t>
      </w:r>
      <w:r>
        <w:t>不是在所有的地方都</w:t>
      </w:r>
      <w:r>
        <w:rPr>
          <w:rFonts w:hint="eastAsia"/>
        </w:rPr>
        <w:t>有效</w:t>
      </w:r>
      <w:r>
        <w:t>的：</w:t>
      </w:r>
    </w:p>
    <w:p w14:paraId="6E6A3A96" w14:textId="2520EEC3" w:rsidR="0007518A" w:rsidRDefault="0007518A" w:rsidP="00691FC3">
      <w:r>
        <w:rPr>
          <w:rFonts w:hint="eastAsia"/>
        </w:rPr>
        <w:t xml:space="preserve">  </w:t>
      </w:r>
      <w:r>
        <w:rPr>
          <w:rFonts w:hint="eastAsia"/>
        </w:rPr>
        <w:t>不能</w:t>
      </w:r>
      <w:r>
        <w:t>构建</w:t>
      </w:r>
      <w:r>
        <w:rPr>
          <w:rFonts w:hint="eastAsia"/>
        </w:rPr>
        <w:t>interface</w:t>
      </w:r>
    </w:p>
    <w:p w14:paraId="7B7475CB" w14:textId="530B62DF" w:rsidR="0007518A" w:rsidRDefault="0007518A" w:rsidP="00691FC3">
      <w:r>
        <w:rPr>
          <w:rFonts w:hint="eastAsia"/>
        </w:rPr>
        <w:t xml:space="preserve">  </w:t>
      </w:r>
      <w:r>
        <w:rPr>
          <w:rFonts w:hint="eastAsia"/>
        </w:rPr>
        <w:t>不能</w:t>
      </w:r>
      <w:r>
        <w:t>注解第三方库的类</w:t>
      </w:r>
    </w:p>
    <w:p w14:paraId="76DCD542" w14:textId="679B475A" w:rsidR="0007518A" w:rsidRDefault="0007518A" w:rsidP="00691FC3">
      <w:r>
        <w:rPr>
          <w:rFonts w:hint="eastAsia"/>
        </w:rPr>
        <w:t xml:space="preserve">  </w:t>
      </w:r>
      <w:r>
        <w:rPr>
          <w:rFonts w:hint="eastAsia"/>
        </w:rPr>
        <w:t>可配置</w:t>
      </w:r>
      <w:r>
        <w:t>的对象必须</w:t>
      </w:r>
      <w:r>
        <w:rPr>
          <w:rFonts w:hint="eastAsia"/>
        </w:rPr>
        <w:t>设置</w:t>
      </w:r>
      <w:r>
        <w:t>好</w:t>
      </w:r>
    </w:p>
    <w:p w14:paraId="4B0D33BE" w14:textId="77777777" w:rsidR="0007518A" w:rsidRDefault="0007518A" w:rsidP="00691FC3">
      <w:pPr>
        <w:rPr>
          <w:rFonts w:hint="eastAsia"/>
        </w:rPr>
      </w:pPr>
    </w:p>
    <w:p w14:paraId="5486D704" w14:textId="2396B432" w:rsidR="0007518A" w:rsidRDefault="0007518A" w:rsidP="00691FC3">
      <w:r>
        <w:rPr>
          <w:rFonts w:hint="eastAsia"/>
        </w:rPr>
        <w:t>对于</w:t>
      </w:r>
      <w:r>
        <w:t>这些</w:t>
      </w:r>
      <w:r>
        <w:t>@</w:t>
      </w:r>
      <w:r>
        <w:rPr>
          <w:rFonts w:hint="eastAsia"/>
        </w:rPr>
        <w:t>Inject</w:t>
      </w:r>
      <w:r>
        <w:rPr>
          <w:rFonts w:hint="eastAsia"/>
        </w:rPr>
        <w:t>不合适</w:t>
      </w:r>
      <w:r>
        <w:t>的或者不能处理的情况，</w:t>
      </w:r>
      <w:r>
        <w:rPr>
          <w:rFonts w:hint="eastAsia"/>
        </w:rPr>
        <w:t>使用</w:t>
      </w:r>
      <w:r>
        <w:t>一个</w:t>
      </w:r>
      <w:r>
        <w:t>@Provides</w:t>
      </w:r>
      <w:r>
        <w:t>注解方法来</w:t>
      </w:r>
      <w:r>
        <w:rPr>
          <w:rFonts w:hint="eastAsia"/>
        </w:rPr>
        <w:t>提供</w:t>
      </w:r>
      <w:r>
        <w:t>一个依赖。</w:t>
      </w:r>
      <w:r>
        <w:rPr>
          <w:rFonts w:hint="eastAsia"/>
        </w:rPr>
        <w:t>方法</w:t>
      </w:r>
      <w:r>
        <w:t>的返回类型定义了它提供哪个依赖</w:t>
      </w:r>
      <w:r w:rsidR="00833655">
        <w:t>。</w:t>
      </w:r>
    </w:p>
    <w:p w14:paraId="2899C8CE" w14:textId="2F1B96F0" w:rsidR="00873735" w:rsidRDefault="00873735" w:rsidP="00691FC3">
      <w:r>
        <w:rPr>
          <w:rFonts w:hint="eastAsia"/>
        </w:rPr>
        <w:t>举个例子</w:t>
      </w:r>
      <w:r>
        <w:t>，</w:t>
      </w:r>
      <w:r>
        <w:rPr>
          <w:rFonts w:hint="eastAsia"/>
        </w:rPr>
        <w:t>当需要</w:t>
      </w:r>
      <w:r>
        <w:t>一个</w:t>
      </w:r>
      <w:r>
        <w:t>Heater</w:t>
      </w:r>
      <w:r>
        <w:t>实例的时候，</w:t>
      </w:r>
      <w:r>
        <w:rPr>
          <w:rFonts w:hint="eastAsia"/>
        </w:rPr>
        <w:t>provide</w:t>
      </w:r>
      <w:r>
        <w:t>Heater()</w:t>
      </w:r>
      <w:r>
        <w:rPr>
          <w:rFonts w:hint="eastAsia"/>
        </w:rPr>
        <w:t>方法</w:t>
      </w:r>
      <w:r>
        <w:t>就会被调用：</w:t>
      </w:r>
    </w:p>
    <w:p w14:paraId="3255D325" w14:textId="77777777" w:rsidR="00873735" w:rsidRDefault="00873735" w:rsidP="00691FC3">
      <w:r>
        <w:rPr>
          <w:rFonts w:hint="eastAsia"/>
        </w:rPr>
        <w:t>@Provide</w:t>
      </w:r>
      <w:r>
        <w:t xml:space="preserve">s static Heater </w:t>
      </w:r>
      <w:proofErr w:type="gramStart"/>
      <w:r>
        <w:t>provideHeater(</w:t>
      </w:r>
      <w:proofErr w:type="gramEnd"/>
      <w:r>
        <w:t>){</w:t>
      </w:r>
    </w:p>
    <w:p w14:paraId="7B55732B" w14:textId="18303D79" w:rsidR="00873735" w:rsidRDefault="00873735" w:rsidP="00691FC3">
      <w:r>
        <w:t xml:space="preserve">return new </w:t>
      </w:r>
      <w:proofErr w:type="gramStart"/>
      <w:r>
        <w:t>ElectricHeater(</w:t>
      </w:r>
      <w:proofErr w:type="gramEnd"/>
      <w:r>
        <w:t>);</w:t>
      </w:r>
    </w:p>
    <w:p w14:paraId="149EE749" w14:textId="21920EFB" w:rsidR="00873735" w:rsidRDefault="00873735" w:rsidP="00691FC3">
      <w:r>
        <w:t>}</w:t>
      </w:r>
    </w:p>
    <w:p w14:paraId="0DB30062" w14:textId="1B9B2749" w:rsidR="00873735" w:rsidRDefault="00873735" w:rsidP="00691FC3">
      <w:r>
        <w:rPr>
          <w:rFonts w:hint="eastAsia"/>
        </w:rPr>
        <w:t>被</w:t>
      </w:r>
      <w:r>
        <w:t>@</w:t>
      </w:r>
      <w:r>
        <w:rPr>
          <w:rFonts w:hint="eastAsia"/>
        </w:rPr>
        <w:t>provides</w:t>
      </w:r>
      <w:r>
        <w:t>注解的方法也</w:t>
      </w:r>
      <w:r>
        <w:rPr>
          <w:rFonts w:hint="eastAsia"/>
        </w:rPr>
        <w:t>可以</w:t>
      </w:r>
      <w:r>
        <w:t>有他们自己的依赖。当需要一个</w:t>
      </w:r>
      <w:r>
        <w:t>Pumb</w:t>
      </w:r>
      <w:r>
        <w:t>实例的时候，</w:t>
      </w:r>
      <w:r>
        <w:rPr>
          <w:rFonts w:hint="eastAsia"/>
        </w:rPr>
        <w:t>这个方法</w:t>
      </w:r>
      <w:r>
        <w:t>返回一个</w:t>
      </w:r>
      <w:r>
        <w:t>Thermosiphon</w:t>
      </w:r>
      <w:r>
        <w:rPr>
          <w:rFonts w:hint="eastAsia"/>
        </w:rPr>
        <w:t>实例</w:t>
      </w:r>
      <w:r>
        <w:t>：</w:t>
      </w:r>
    </w:p>
    <w:p w14:paraId="1947001B" w14:textId="77777777" w:rsidR="00873735" w:rsidRDefault="00873735" w:rsidP="00691FC3">
      <w:r>
        <w:rPr>
          <w:rFonts w:hint="eastAsia"/>
        </w:rPr>
        <w:t>@Provides</w:t>
      </w:r>
      <w:r>
        <w:t xml:space="preserve"> </w:t>
      </w:r>
      <w:r>
        <w:rPr>
          <w:rFonts w:hint="eastAsia"/>
        </w:rPr>
        <w:t>static</w:t>
      </w:r>
      <w:r>
        <w:t xml:space="preserve"> Pump </w:t>
      </w:r>
      <w:proofErr w:type="gramStart"/>
      <w:r>
        <w:t>providePump(</w:t>
      </w:r>
      <w:proofErr w:type="gramEnd"/>
      <w:r>
        <w:t>Thermosiphon pump){</w:t>
      </w:r>
    </w:p>
    <w:p w14:paraId="34C6D155" w14:textId="4A598059" w:rsidR="00873735" w:rsidRDefault="00873735" w:rsidP="00691FC3">
      <w:r>
        <w:t>return pump;</w:t>
      </w:r>
    </w:p>
    <w:p w14:paraId="1F33A705" w14:textId="53DBDD54" w:rsidR="00873735" w:rsidRDefault="00873735" w:rsidP="00691FC3">
      <w:r>
        <w:t>}</w:t>
      </w:r>
    </w:p>
    <w:p w14:paraId="669DA155" w14:textId="558537D0" w:rsidR="00873735" w:rsidRDefault="00873735" w:rsidP="00691FC3">
      <w:r>
        <w:rPr>
          <w:rFonts w:hint="eastAsia"/>
        </w:rPr>
        <w:t>所有</w:t>
      </w:r>
      <w:r>
        <w:t>@</w:t>
      </w:r>
      <w:r>
        <w:rPr>
          <w:rFonts w:hint="eastAsia"/>
        </w:rPr>
        <w:t>Provides</w:t>
      </w:r>
      <w:r>
        <w:t>注解的方法必须</w:t>
      </w:r>
      <w:r>
        <w:rPr>
          <w:rFonts w:hint="eastAsia"/>
        </w:rPr>
        <w:t>在</w:t>
      </w:r>
      <w:r>
        <w:t>一个</w:t>
      </w:r>
      <w:r>
        <w:t>module</w:t>
      </w:r>
      <w:r>
        <w:t>里面。</w:t>
      </w:r>
      <w:r>
        <w:rPr>
          <w:rFonts w:hint="eastAsia"/>
        </w:rPr>
        <w:t>这些</w:t>
      </w:r>
      <w:r>
        <w:t>module</w:t>
      </w:r>
      <w:r>
        <w:t>就是</w:t>
      </w:r>
      <w:r>
        <w:rPr>
          <w:rFonts w:hint="eastAsia"/>
        </w:rPr>
        <w:t>有</w:t>
      </w:r>
      <w:r>
        <w:t>@</w:t>
      </w:r>
      <w:r>
        <w:rPr>
          <w:rFonts w:hint="eastAsia"/>
        </w:rPr>
        <w:t>Module</w:t>
      </w:r>
      <w:r>
        <w:t>注解的类。</w:t>
      </w:r>
    </w:p>
    <w:p w14:paraId="72BB1275" w14:textId="77777777" w:rsidR="00873735" w:rsidRDefault="00873735" w:rsidP="00691FC3">
      <w:pPr>
        <w:rPr>
          <w:rFonts w:hint="eastAsia"/>
        </w:rPr>
      </w:pPr>
    </w:p>
    <w:p w14:paraId="0DC001ED" w14:textId="6FE41659" w:rsidR="00873735" w:rsidRDefault="00873735" w:rsidP="00691FC3">
      <w:r>
        <w:rPr>
          <w:rFonts w:hint="eastAsia"/>
        </w:rPr>
        <w:lastRenderedPageBreak/>
        <w:t>@Module</w:t>
      </w:r>
    </w:p>
    <w:p w14:paraId="11B13DCB" w14:textId="77777777" w:rsidR="00873735" w:rsidRDefault="00873735" w:rsidP="00691FC3">
      <w:r>
        <w:rPr>
          <w:rFonts w:hint="eastAsia"/>
        </w:rPr>
        <w:t>class</w:t>
      </w:r>
      <w:r>
        <w:t xml:space="preserve"> </w:t>
      </w:r>
      <w:proofErr w:type="gramStart"/>
      <w:r>
        <w:rPr>
          <w:rFonts w:hint="eastAsia"/>
        </w:rPr>
        <w:t>DripCoffeeModule</w:t>
      </w:r>
      <w:r>
        <w:t>{</w:t>
      </w:r>
      <w:proofErr w:type="gramEnd"/>
    </w:p>
    <w:p w14:paraId="37429AEE" w14:textId="77777777" w:rsidR="00873735" w:rsidRDefault="00873735" w:rsidP="00691FC3">
      <w:pPr>
        <w:rPr>
          <w:rFonts w:hint="eastAsia"/>
        </w:rPr>
      </w:pPr>
    </w:p>
    <w:p w14:paraId="228CCDD2" w14:textId="7408A0FF" w:rsidR="00873735" w:rsidRDefault="00873735" w:rsidP="00691FC3">
      <w:pPr>
        <w:rPr>
          <w:rFonts w:hint="eastAsia"/>
        </w:rPr>
      </w:pPr>
      <w:r>
        <w:rPr>
          <w:rFonts w:hint="eastAsia"/>
        </w:rPr>
        <w:t xml:space="preserve">@Provides static heater </w:t>
      </w:r>
      <w:proofErr w:type="gramStart"/>
      <w:r>
        <w:rPr>
          <w:rFonts w:hint="eastAsia"/>
        </w:rPr>
        <w:t>provideHeater{</w:t>
      </w:r>
      <w:proofErr w:type="gramEnd"/>
    </w:p>
    <w:p w14:paraId="21DC00C3" w14:textId="2B2A5701" w:rsidR="00873735" w:rsidRDefault="00873735" w:rsidP="00691FC3">
      <w:r>
        <w:t xml:space="preserve"> return new </w:t>
      </w:r>
      <w:proofErr w:type="gramStart"/>
      <w:r>
        <w:t>ElectricHeater(</w:t>
      </w:r>
      <w:proofErr w:type="gramEnd"/>
      <w:r>
        <w:t>);</w:t>
      </w:r>
    </w:p>
    <w:p w14:paraId="1C3A3D9C" w14:textId="579C4A52" w:rsidR="00873735" w:rsidRDefault="00873735" w:rsidP="00691FC3">
      <w:r>
        <w:t>}</w:t>
      </w:r>
    </w:p>
    <w:p w14:paraId="3901FF28" w14:textId="77777777" w:rsidR="00873735" w:rsidRDefault="00873735" w:rsidP="00691FC3"/>
    <w:p w14:paraId="50989641" w14:textId="77777777" w:rsidR="00873735" w:rsidRDefault="00873735" w:rsidP="00691FC3">
      <w:r>
        <w:rPr>
          <w:rFonts w:hint="eastAsia"/>
        </w:rPr>
        <w:t xml:space="preserve">@Provides static Pump </w:t>
      </w:r>
      <w:proofErr w:type="gramStart"/>
      <w:r>
        <w:rPr>
          <w:rFonts w:hint="eastAsia"/>
        </w:rPr>
        <w:t>providePump(</w:t>
      </w:r>
      <w:proofErr w:type="gramEnd"/>
      <w:r>
        <w:t>Thermosiphon pump</w:t>
      </w:r>
      <w:r>
        <w:rPr>
          <w:rFonts w:hint="eastAsia"/>
        </w:rPr>
        <w:t>)</w:t>
      </w:r>
      <w:r>
        <w:t>{</w:t>
      </w:r>
    </w:p>
    <w:p w14:paraId="28D52BF2" w14:textId="4BAC46F1" w:rsidR="00873735" w:rsidRDefault="00873735" w:rsidP="00691FC3">
      <w:r>
        <w:t xml:space="preserve"> return pump;</w:t>
      </w:r>
    </w:p>
    <w:p w14:paraId="0A1540E3" w14:textId="08C92D22" w:rsidR="00873735" w:rsidRDefault="00873735" w:rsidP="00691FC3">
      <w:r>
        <w:t>}</w:t>
      </w:r>
    </w:p>
    <w:p w14:paraId="1CA66A24" w14:textId="77777777" w:rsidR="00873735" w:rsidRDefault="00873735" w:rsidP="00691FC3">
      <w:pPr>
        <w:rPr>
          <w:rFonts w:hint="eastAsia"/>
        </w:rPr>
      </w:pPr>
    </w:p>
    <w:p w14:paraId="33FAF264" w14:textId="3D31C291" w:rsidR="00873735" w:rsidRDefault="00873735" w:rsidP="00691FC3">
      <w:r>
        <w:rPr>
          <w:rFonts w:hint="eastAsia"/>
        </w:rPr>
        <w:t>}</w:t>
      </w:r>
    </w:p>
    <w:p w14:paraId="4E57E3CC" w14:textId="67440408" w:rsidR="004A3699" w:rsidRDefault="004A3699" w:rsidP="00691FC3">
      <w:pPr>
        <w:rPr>
          <w:lang w:val="en-US"/>
        </w:rPr>
      </w:pPr>
      <w:r>
        <w:rPr>
          <w:rFonts w:hint="eastAsia"/>
        </w:rPr>
        <w:t>通常</w:t>
      </w:r>
      <w:r>
        <w:t>，</w:t>
      </w:r>
      <w:r>
        <w:t>@</w:t>
      </w:r>
      <w:r>
        <w:rPr>
          <w:rFonts w:hint="eastAsia"/>
        </w:rPr>
        <w:t>Provides</w:t>
      </w:r>
      <w:r>
        <w:t>注解的方法是以</w:t>
      </w:r>
      <w:r>
        <w:t>provide</w:t>
      </w:r>
      <w:r>
        <w:rPr>
          <w:rFonts w:hint="eastAsia"/>
        </w:rPr>
        <w:t>为</w:t>
      </w:r>
      <w:r>
        <w:t>前缀命名，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java</w:t>
      </w:r>
      <w:r>
        <w:t>类命名以</w:t>
      </w:r>
      <w:r>
        <w:t>Module</w:t>
      </w:r>
      <w:r>
        <w:t>为后缀。</w:t>
      </w:r>
    </w:p>
    <w:p w14:paraId="34DB3FCD" w14:textId="77777777" w:rsidR="00A02107" w:rsidRDefault="00A02107" w:rsidP="00691FC3">
      <w:pPr>
        <w:rPr>
          <w:lang w:val="en-US"/>
        </w:rPr>
      </w:pPr>
    </w:p>
    <w:p w14:paraId="5A2B5D42" w14:textId="16C7AF6F" w:rsidR="00A02107" w:rsidRPr="004F557B" w:rsidRDefault="004F557B" w:rsidP="00691FC3">
      <w:pPr>
        <w:rPr>
          <w:b/>
        </w:rPr>
      </w:pPr>
      <w:r w:rsidRPr="004F557B">
        <w:rPr>
          <w:b/>
        </w:rPr>
        <w:t>构建</w:t>
      </w:r>
      <w:r w:rsidRPr="004F557B">
        <w:rPr>
          <w:rFonts w:hint="eastAsia"/>
          <w:b/>
        </w:rPr>
        <w:t>依赖</w:t>
      </w:r>
      <w:r w:rsidRPr="004F557B">
        <w:rPr>
          <w:b/>
        </w:rPr>
        <w:t>图</w:t>
      </w:r>
    </w:p>
    <w:p w14:paraId="4B15341C" w14:textId="2A86E0DD" w:rsidR="007F4BA8" w:rsidRDefault="004F557B" w:rsidP="007F4BA8">
      <w:pPr>
        <w:autoSpaceDE w:val="0"/>
        <w:autoSpaceDN w:val="0"/>
        <w:adjustRightInd w:val="0"/>
        <w:spacing w:after="0" w:line="240" w:lineRule="auto"/>
      </w:pPr>
      <w:r>
        <w:t>被</w:t>
      </w:r>
      <w:r>
        <w:t>@</w:t>
      </w:r>
      <w:r>
        <w:rPr>
          <w:rFonts w:hint="eastAsia"/>
        </w:rPr>
        <w:t>Inject</w:t>
      </w:r>
      <w:r>
        <w:t>和</w:t>
      </w:r>
      <w:r>
        <w:t>@</w:t>
      </w:r>
      <w:r>
        <w:rPr>
          <w:rFonts w:hint="eastAsia"/>
        </w:rPr>
        <w:t>Provides</w:t>
      </w:r>
      <w:r>
        <w:rPr>
          <w:rFonts w:hint="eastAsia"/>
        </w:rPr>
        <w:t>注解</w:t>
      </w:r>
      <w:r>
        <w:t>的类构成了一个根据依赖连接的对象图。</w:t>
      </w:r>
      <w:r w:rsidR="007F4BA8" w:rsidRPr="007F4BA8">
        <w:rPr>
          <w:rFonts w:hint="eastAsia"/>
        </w:rPr>
        <w:t>调用代码像应用程序的主要方法或</w:t>
      </w:r>
      <w:r w:rsidR="007F4BA8" w:rsidRPr="007F4BA8">
        <w:t>Android</w:t>
      </w:r>
      <w:r w:rsidR="007F4BA8" w:rsidRPr="007F4BA8">
        <w:rPr>
          <w:rFonts w:hint="eastAsia"/>
        </w:rPr>
        <w:t>应用程序通过一个定义良好的根访问该图形</w:t>
      </w:r>
      <w:r w:rsidR="007F4BA8">
        <w:t>。</w:t>
      </w:r>
      <w:r w:rsidR="007F4BA8">
        <w:rPr>
          <w:rFonts w:hint="eastAsia"/>
        </w:rPr>
        <w:t>在</w:t>
      </w:r>
      <w:r w:rsidR="007F4BA8">
        <w:t>Dagger2</w:t>
      </w:r>
      <w:r w:rsidR="007F4BA8">
        <w:rPr>
          <w:rFonts w:hint="eastAsia"/>
        </w:rPr>
        <w:t>中</w:t>
      </w:r>
      <w:r w:rsidR="007F4BA8">
        <w:t>，</w:t>
      </w:r>
      <w:r w:rsidR="007F4BA8">
        <w:rPr>
          <w:rFonts w:hint="eastAsia"/>
        </w:rPr>
        <w:t>该</w:t>
      </w:r>
      <w:r w:rsidR="007F4BA8">
        <w:t>集合由具有无参并返回所需类型的方法的接口定义。通过对这样一个</w:t>
      </w:r>
      <w:r w:rsidR="007F4BA8">
        <w:rPr>
          <w:rFonts w:hint="eastAsia"/>
        </w:rPr>
        <w:t>interface</w:t>
      </w:r>
      <w:r w:rsidR="007F4BA8">
        <w:t>应用</w:t>
      </w:r>
      <w:r w:rsidR="007F4BA8">
        <w:t>@</w:t>
      </w:r>
      <w:r w:rsidR="007F4BA8">
        <w:rPr>
          <w:rFonts w:hint="eastAsia"/>
        </w:rPr>
        <w:t>Component</w:t>
      </w:r>
      <w:r w:rsidR="007F4BA8">
        <w:t>注解和传递</w:t>
      </w:r>
      <w:r w:rsidR="007F4BA8">
        <w:t>module</w:t>
      </w:r>
      <w:r w:rsidR="007F4BA8">
        <w:rPr>
          <w:rFonts w:hint="eastAsia"/>
        </w:rPr>
        <w:t>类型</w:t>
      </w:r>
      <w:r w:rsidR="007F4BA8">
        <w:t>到</w:t>
      </w:r>
      <w:r w:rsidR="007F4BA8">
        <w:t>modules</w:t>
      </w:r>
      <w:r w:rsidR="007F4BA8">
        <w:t>参数，</w:t>
      </w:r>
      <w:r w:rsidR="007F4BA8">
        <w:rPr>
          <w:rFonts w:hint="eastAsia"/>
        </w:rPr>
        <w:t>Dagger</w:t>
      </w:r>
      <w:r w:rsidR="007F4BA8">
        <w:t>2</w:t>
      </w:r>
      <w:r w:rsidR="007F4BA8">
        <w:rPr>
          <w:rFonts w:hint="eastAsia"/>
        </w:rPr>
        <w:t>就可以</w:t>
      </w:r>
      <w:r w:rsidR="007F4BA8">
        <w:t>完全生成这个协议的实现。</w:t>
      </w:r>
    </w:p>
    <w:p w14:paraId="7791AC2B" w14:textId="4A8AC2A8" w:rsidR="007F4BA8" w:rsidRDefault="007C1FD0" w:rsidP="007F4BA8">
      <w:pPr>
        <w:autoSpaceDE w:val="0"/>
        <w:autoSpaceDN w:val="0"/>
        <w:adjustRightInd w:val="0"/>
        <w:spacing w:after="0" w:line="240" w:lineRule="auto"/>
      </w:pPr>
      <w:r w:rsidRPr="007C1FD0">
        <w:t>@</w:t>
      </w:r>
      <w:proofErr w:type="gramStart"/>
      <w:r w:rsidRPr="007C1FD0">
        <w:t>Component</w:t>
      </w:r>
      <w:r w:rsidR="00A92483">
        <w:t>(</w:t>
      </w:r>
      <w:proofErr w:type="gramEnd"/>
      <w:r w:rsidR="00A92483">
        <w:t>modules=DripCoffeeModule.class)</w:t>
      </w:r>
    </w:p>
    <w:p w14:paraId="519ECD3D" w14:textId="77777777" w:rsidR="00A92483" w:rsidRDefault="00A92483" w:rsidP="007F4BA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 xml:space="preserve">interface </w:t>
      </w:r>
      <w:proofErr w:type="gramStart"/>
      <w:r>
        <w:rPr>
          <w:rFonts w:hint="eastAsia"/>
        </w:rPr>
        <w:t>CoffeeShop{</w:t>
      </w:r>
      <w:proofErr w:type="gramEnd"/>
    </w:p>
    <w:p w14:paraId="7A44DE00" w14:textId="77777777" w:rsidR="00A92483" w:rsidRDefault="00A92483" w:rsidP="007F4BA8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 xml:space="preserve">CoffeeMaker </w:t>
      </w:r>
      <w:proofErr w:type="gramStart"/>
      <w:r>
        <w:rPr>
          <w:rFonts w:hint="eastAsia"/>
        </w:rPr>
        <w:t>maker(</w:t>
      </w:r>
      <w:proofErr w:type="gramEnd"/>
      <w:r>
        <w:rPr>
          <w:rFonts w:hint="eastAsia"/>
        </w:rPr>
        <w:t>);</w:t>
      </w:r>
    </w:p>
    <w:p w14:paraId="6C105B48" w14:textId="3F058E86" w:rsidR="00A92483" w:rsidRDefault="00A92483" w:rsidP="007F4BA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}</w:t>
      </w:r>
    </w:p>
    <w:p w14:paraId="62DC9A1F" w14:textId="65A2CB44" w:rsidR="00A92483" w:rsidRDefault="00A92483" w:rsidP="007F4BA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实现类的</w:t>
      </w:r>
      <w:r>
        <w:t>名字是在</w:t>
      </w:r>
      <w:r>
        <w:t>interface</w:t>
      </w:r>
      <w:r>
        <w:t>名字的基础上添加了</w:t>
      </w:r>
      <w:r>
        <w:t>Dagger</w:t>
      </w:r>
      <w:r>
        <w:t>前缀。实现类通过调用</w:t>
      </w:r>
      <w:r>
        <w:t>builder</w:t>
      </w:r>
      <w:r>
        <w:t>（）</w:t>
      </w:r>
      <w:r>
        <w:rPr>
          <w:rFonts w:hint="eastAsia"/>
        </w:rPr>
        <w:t>方法</w:t>
      </w:r>
      <w:r>
        <w:t>得到一个</w:t>
      </w:r>
      <w:r w:rsidR="007C3A00">
        <w:t>build</w:t>
      </w:r>
      <w:r>
        <w:t>实例，</w:t>
      </w:r>
      <w:r>
        <w:rPr>
          <w:rFonts w:hint="eastAsia"/>
        </w:rPr>
        <w:t>然后</w:t>
      </w:r>
      <w:r>
        <w:t>使用返回的</w:t>
      </w:r>
      <w:r>
        <w:t>builder</w:t>
      </w:r>
      <w:r>
        <w:t>来设置依赖并</w:t>
      </w:r>
      <w:r w:rsidR="007C3A00">
        <w:rPr>
          <w:rFonts w:hint="eastAsia"/>
        </w:rPr>
        <w:t>调用</w:t>
      </w:r>
      <w:r>
        <w:rPr>
          <w:rFonts w:hint="eastAsia"/>
        </w:rPr>
        <w:t>build</w:t>
      </w:r>
      <w:r w:rsidR="007C3A00">
        <w:t>（）方法生成</w:t>
      </w:r>
      <w:r>
        <w:t>一个新的实例。</w:t>
      </w:r>
    </w:p>
    <w:p w14:paraId="50292607" w14:textId="4BF4A048" w:rsidR="00A92483" w:rsidRDefault="00A92483" w:rsidP="007F4BA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CoffeeShop</w:t>
      </w:r>
      <w:r>
        <w:t xml:space="preserve"> </w:t>
      </w:r>
      <w:r>
        <w:rPr>
          <w:rFonts w:hint="eastAsia"/>
        </w:rPr>
        <w:t>coffeeShop</w:t>
      </w:r>
      <w:r>
        <w:t>=DaggerCoffeeShop.builder(</w:t>
      </w:r>
      <w:proofErr w:type="gramStart"/>
      <w:r>
        <w:t>).dripCoffeeModule</w:t>
      </w:r>
      <w:proofErr w:type="gramEnd"/>
      <w:r>
        <w:t>(new DripCoffeeModule).build();</w:t>
      </w:r>
    </w:p>
    <w:p w14:paraId="6DA41CE0" w14:textId="608EF497" w:rsidR="00A92483" w:rsidRDefault="00A92483" w:rsidP="007F4BA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lastRenderedPageBreak/>
        <w:t>注意</w:t>
      </w:r>
      <w:r>
        <w:t>：</w:t>
      </w:r>
      <w:r>
        <w:rPr>
          <w:rFonts w:hint="eastAsia"/>
        </w:rPr>
        <w:t>如果</w:t>
      </w:r>
      <w:r>
        <w:t>你的</w:t>
      </w:r>
      <w:r>
        <w:t>@</w:t>
      </w:r>
      <w:r>
        <w:rPr>
          <w:rFonts w:hint="eastAsia"/>
        </w:rPr>
        <w:t>Component</w:t>
      </w:r>
      <w:r>
        <w:t>注解不是一个顶级类型，</w:t>
      </w:r>
      <w:r>
        <w:rPr>
          <w:rFonts w:hint="eastAsia"/>
        </w:rPr>
        <w:t>生成</w:t>
      </w:r>
      <w:r>
        <w:t>的</w:t>
      </w:r>
      <w:r>
        <w:t>component</w:t>
      </w:r>
      <w:r>
        <w:t>名字会包含他的</w:t>
      </w:r>
      <w:r>
        <w:rPr>
          <w:rFonts w:hint="eastAsia"/>
        </w:rPr>
        <w:t>外部类名字以</w:t>
      </w:r>
      <w:r>
        <w:t>下划线连接。</w:t>
      </w:r>
    </w:p>
    <w:p w14:paraId="5292B0A1" w14:textId="43EAFF9C" w:rsidR="00A92483" w:rsidRDefault="00A92483" w:rsidP="007F4BA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举例来说</w:t>
      </w:r>
      <w:r>
        <w:t>，</w:t>
      </w:r>
      <w:r>
        <w:rPr>
          <w:rFonts w:hint="eastAsia"/>
        </w:rPr>
        <w:t>这个</w:t>
      </w:r>
      <w:r>
        <w:t>代码：</w:t>
      </w:r>
    </w:p>
    <w:p w14:paraId="0D9262F5" w14:textId="64450CD2" w:rsidR="00A92483" w:rsidRDefault="00A92483" w:rsidP="007F4BA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class</w:t>
      </w:r>
      <w:r>
        <w:t xml:space="preserve"> </w:t>
      </w:r>
      <w:proofErr w:type="gramStart"/>
      <w:r>
        <w:t>Foo{</w:t>
      </w:r>
      <w:proofErr w:type="gramEnd"/>
    </w:p>
    <w:p w14:paraId="39DC71F5" w14:textId="77777777" w:rsidR="00A92483" w:rsidRDefault="00A92483" w:rsidP="007F4BA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 xml:space="preserve">static class </w:t>
      </w:r>
      <w:proofErr w:type="gramStart"/>
      <w:r>
        <w:rPr>
          <w:rFonts w:hint="eastAsia"/>
        </w:rPr>
        <w:t>Bar{</w:t>
      </w:r>
      <w:proofErr w:type="gramEnd"/>
    </w:p>
    <w:p w14:paraId="541E987E" w14:textId="77777777" w:rsidR="00A92483" w:rsidRDefault="00A92483" w:rsidP="007F4BA8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@Component</w:t>
      </w:r>
    </w:p>
    <w:p w14:paraId="3842A1D5" w14:textId="77777777" w:rsidR="00A92483" w:rsidRDefault="00A92483" w:rsidP="007F4BA8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 xml:space="preserve">interface </w:t>
      </w:r>
      <w:proofErr w:type="gramStart"/>
      <w:r>
        <w:rPr>
          <w:rFonts w:hint="eastAsia"/>
        </w:rPr>
        <w:t>BazComponent{</w:t>
      </w:r>
      <w:proofErr w:type="gramEnd"/>
      <w:r>
        <w:rPr>
          <w:rFonts w:hint="eastAsia"/>
        </w:rPr>
        <w:t>}</w:t>
      </w:r>
    </w:p>
    <w:p w14:paraId="6A8DFD8D" w14:textId="6F4748E2" w:rsidR="00A92483" w:rsidRDefault="00A92483" w:rsidP="007F4BA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}</w:t>
      </w:r>
    </w:p>
    <w:p w14:paraId="1CC40482" w14:textId="0800089D" w:rsidR="00A92483" w:rsidRDefault="00A92483" w:rsidP="007F4BA8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}</w:t>
      </w:r>
    </w:p>
    <w:p w14:paraId="26EDB330" w14:textId="5FD8B038" w:rsidR="00A92483" w:rsidRDefault="00A92483" w:rsidP="007F4BA8">
      <w:pPr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会</w:t>
      </w:r>
      <w:r>
        <w:t>生成一个</w:t>
      </w:r>
      <w:r>
        <w:t>component</w:t>
      </w:r>
      <w:r>
        <w:t>叫做</w:t>
      </w:r>
      <w:r>
        <w:t>DaggerFoo_Bar_BazComponent.</w:t>
      </w:r>
    </w:p>
    <w:p w14:paraId="20A7C90D" w14:textId="77777777" w:rsidR="00A92483" w:rsidRPr="007C1FD0" w:rsidRDefault="00A92483" w:rsidP="007F4BA8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14:paraId="04BDE13C" w14:textId="717FB058" w:rsidR="007C3A00" w:rsidRDefault="007C3A00" w:rsidP="00691FC3">
      <w:pPr>
        <w:rPr>
          <w:lang w:val="en-US"/>
        </w:rPr>
      </w:pPr>
      <w:r>
        <w:rPr>
          <w:lang w:val="en-US"/>
        </w:rPr>
        <w:t>任何有可访问的默认构造函数的</w:t>
      </w:r>
      <w:r>
        <w:rPr>
          <w:lang w:val="en-US"/>
        </w:rPr>
        <w:t>module</w:t>
      </w:r>
      <w:r>
        <w:rPr>
          <w:lang w:val="en-US"/>
        </w:rPr>
        <w:t>都可以省略，</w:t>
      </w:r>
      <w:r>
        <w:rPr>
          <w:rFonts w:hint="eastAsia"/>
          <w:lang w:val="en-US"/>
        </w:rPr>
        <w:t>因为</w:t>
      </w:r>
      <w:r>
        <w:rPr>
          <w:lang w:val="en-US"/>
        </w:rPr>
        <w:t>builder</w:t>
      </w:r>
      <w:r>
        <w:rPr>
          <w:lang w:val="en-US"/>
        </w:rPr>
        <w:t>会自动构造一个实例如果没有</w:t>
      </w:r>
      <w:r>
        <w:rPr>
          <w:rFonts w:hint="eastAsia"/>
          <w:lang w:val="en-US"/>
        </w:rPr>
        <w:t>设置</w:t>
      </w:r>
      <w:r>
        <w:rPr>
          <w:lang w:val="en-US"/>
        </w:rPr>
        <w:t>的话。</w:t>
      </w:r>
      <w:r>
        <w:rPr>
          <w:rFonts w:hint="eastAsia"/>
          <w:lang w:val="en-US"/>
        </w:rPr>
        <w:t>然而</w:t>
      </w:r>
      <w:r>
        <w:rPr>
          <w:lang w:val="en-US"/>
        </w:rPr>
        <w:t>对于</w:t>
      </w:r>
      <w:r>
        <w:rPr>
          <w:rFonts w:hint="eastAsia"/>
          <w:lang w:val="en-US"/>
        </w:rPr>
        <w:t>任意</w:t>
      </w:r>
      <w:r>
        <w:rPr>
          <w:lang w:val="en-US"/>
        </w:rPr>
        <w:t>module</w:t>
      </w:r>
      <w:r>
        <w:rPr>
          <w:lang w:val="en-US"/>
        </w:rPr>
        <w:t>的</w:t>
      </w:r>
      <w:r>
        <w:rPr>
          <w:lang w:val="en-US"/>
        </w:rPr>
        <w:t>@Provides</w:t>
      </w:r>
      <w:r>
        <w:rPr>
          <w:lang w:val="en-US"/>
        </w:rPr>
        <w:t>注解的方法都是</w:t>
      </w:r>
      <w:r>
        <w:rPr>
          <w:lang w:val="en-US"/>
        </w:rPr>
        <w:t>static</w:t>
      </w:r>
      <w:r>
        <w:rPr>
          <w:lang w:val="en-US"/>
        </w:rPr>
        <w:t>的情况，</w:t>
      </w:r>
      <w:r>
        <w:rPr>
          <w:rFonts w:hint="eastAsia"/>
          <w:lang w:val="en-US"/>
        </w:rPr>
        <w:t>实现</w:t>
      </w:r>
      <w:r>
        <w:rPr>
          <w:lang w:val="en-US"/>
        </w:rPr>
        <w:t>类并不需要一个它的实例。</w:t>
      </w:r>
      <w:r>
        <w:rPr>
          <w:rFonts w:hint="eastAsia"/>
          <w:lang w:val="en-US"/>
        </w:rPr>
        <w:t>如果</w:t>
      </w:r>
      <w:r>
        <w:rPr>
          <w:lang w:val="en-US"/>
        </w:rPr>
        <w:t>所有的</w:t>
      </w:r>
      <w:r>
        <w:rPr>
          <w:rFonts w:hint="eastAsia"/>
          <w:lang w:val="en-US"/>
        </w:rPr>
        <w:t>依赖</w:t>
      </w:r>
      <w:r>
        <w:rPr>
          <w:lang w:val="en-US"/>
        </w:rPr>
        <w:t>，</w:t>
      </w:r>
      <w:r>
        <w:rPr>
          <w:rFonts w:hint="eastAsia"/>
          <w:lang w:val="en-US"/>
        </w:rPr>
        <w:t>不需要</w:t>
      </w:r>
      <w:r>
        <w:rPr>
          <w:lang w:val="en-US"/>
        </w:rPr>
        <w:t>用户创建依赖实例，都可以被构建，</w:t>
      </w:r>
      <w:r>
        <w:rPr>
          <w:rFonts w:hint="eastAsia"/>
          <w:lang w:val="en-US"/>
        </w:rPr>
        <w:t>那么</w:t>
      </w:r>
      <w:r>
        <w:rPr>
          <w:lang w:val="en-US"/>
        </w:rPr>
        <w:t>生成的实现类</w:t>
      </w:r>
      <w:r>
        <w:rPr>
          <w:rFonts w:hint="eastAsia"/>
          <w:lang w:val="en-US"/>
        </w:rPr>
        <w:t>也会有个</w:t>
      </w:r>
      <w:r>
        <w:rPr>
          <w:lang w:val="en-US"/>
        </w:rPr>
        <w:t>create</w:t>
      </w:r>
      <w:r>
        <w:rPr>
          <w:rFonts w:hint="eastAsia"/>
          <w:lang w:val="en-US"/>
        </w:rPr>
        <w:t>（</w:t>
      </w:r>
      <w:r>
        <w:rPr>
          <w:lang w:val="en-US"/>
        </w:rPr>
        <w:t>）</w:t>
      </w:r>
      <w:r>
        <w:rPr>
          <w:rFonts w:hint="eastAsia"/>
          <w:lang w:val="en-US"/>
        </w:rPr>
        <w:t>方法</w:t>
      </w:r>
      <w:r>
        <w:rPr>
          <w:lang w:val="en-US"/>
        </w:rPr>
        <w:t>可以被用来不通过</w:t>
      </w:r>
      <w:r>
        <w:rPr>
          <w:lang w:val="en-US"/>
        </w:rPr>
        <w:t>builder</w:t>
      </w:r>
      <w:r>
        <w:rPr>
          <w:lang w:val="en-US"/>
        </w:rPr>
        <w:t>获得一个新的实例。</w:t>
      </w:r>
    </w:p>
    <w:p w14:paraId="6F5C990A" w14:textId="0A6A021E" w:rsidR="001B0BA8" w:rsidRDefault="001B0BA8" w:rsidP="00691FC3">
      <w:pPr>
        <w:rPr>
          <w:rFonts w:hint="eastAsia"/>
          <w:lang w:val="en-US"/>
        </w:rPr>
      </w:pPr>
      <w:r>
        <w:rPr>
          <w:rFonts w:hint="eastAsia"/>
          <w:lang w:val="en-US"/>
        </w:rPr>
        <w:t>CoffeeShop coffeeShop=DaggerCoffeeShop.create();</w:t>
      </w:r>
    </w:p>
    <w:p w14:paraId="4E6817E8" w14:textId="16780C30" w:rsidR="001B0BA8" w:rsidRDefault="001B0BA8" w:rsidP="00691FC3">
      <w:pPr>
        <w:rPr>
          <w:lang w:val="en-US"/>
        </w:rPr>
      </w:pPr>
      <w:r>
        <w:rPr>
          <w:rFonts w:hint="eastAsia"/>
          <w:lang w:val="en-US"/>
        </w:rPr>
        <w:t>现在</w:t>
      </w:r>
      <w:r>
        <w:rPr>
          <w:lang w:val="en-US"/>
        </w:rPr>
        <w:t>，</w:t>
      </w:r>
      <w:r>
        <w:rPr>
          <w:rFonts w:hint="eastAsia"/>
          <w:lang w:val="en-US"/>
        </w:rPr>
        <w:t>我们</w:t>
      </w:r>
      <w:r>
        <w:rPr>
          <w:lang w:val="en-US"/>
        </w:rPr>
        <w:t>的</w:t>
      </w:r>
      <w:r>
        <w:rPr>
          <w:lang w:val="en-US"/>
        </w:rPr>
        <w:t>CoffeeApp</w:t>
      </w:r>
      <w:r>
        <w:rPr>
          <w:lang w:val="en-US"/>
        </w:rPr>
        <w:t>可以</w:t>
      </w:r>
      <w:r>
        <w:rPr>
          <w:rFonts w:hint="eastAsia"/>
          <w:lang w:val="en-US"/>
        </w:rPr>
        <w:t>简单地</w:t>
      </w:r>
      <w:r>
        <w:rPr>
          <w:lang w:val="en-US"/>
        </w:rPr>
        <w:t>使用</w:t>
      </w:r>
      <w:r>
        <w:rPr>
          <w:lang w:val="en-US"/>
        </w:rPr>
        <w:t>Dagger</w:t>
      </w:r>
      <w:r>
        <w:rPr>
          <w:lang w:val="en-US"/>
        </w:rPr>
        <w:t>生成的</w:t>
      </w:r>
      <w:r>
        <w:rPr>
          <w:lang w:val="en-US"/>
        </w:rPr>
        <w:t>CoffeeShop</w:t>
      </w:r>
      <w:r>
        <w:rPr>
          <w:lang w:val="en-US"/>
        </w:rPr>
        <w:t>实现来获得一个完全注解的</w:t>
      </w:r>
      <w:r>
        <w:rPr>
          <w:lang w:val="en-US"/>
        </w:rPr>
        <w:t>CoffeeMaker</w:t>
      </w:r>
      <w:r>
        <w:rPr>
          <w:lang w:val="en-US"/>
        </w:rPr>
        <w:t>。</w:t>
      </w:r>
    </w:p>
    <w:p w14:paraId="76437F50" w14:textId="77777777" w:rsidR="001B0BA8" w:rsidRDefault="001B0BA8" w:rsidP="00691FC3">
      <w:pPr>
        <w:rPr>
          <w:rFonts w:hint="eastAsia"/>
          <w:lang w:val="en-US"/>
        </w:rPr>
      </w:pPr>
    </w:p>
    <w:p w14:paraId="59C68879" w14:textId="23787A37" w:rsidR="001B0BA8" w:rsidRDefault="001B0BA8" w:rsidP="00691FC3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ublic</w:t>
      </w:r>
      <w:r>
        <w:rPr>
          <w:lang w:val="en-US"/>
        </w:rPr>
        <w:t xml:space="preserve"> class </w:t>
      </w:r>
      <w:proofErr w:type="gramStart"/>
      <w:r>
        <w:rPr>
          <w:lang w:val="en-US"/>
        </w:rPr>
        <w:t>CoffeeApp{</w:t>
      </w:r>
      <w:proofErr w:type="gramEnd"/>
    </w:p>
    <w:p w14:paraId="60FE3C18" w14:textId="77777777" w:rsidR="001B0BA8" w:rsidRDefault="001B0BA8" w:rsidP="00691FC3">
      <w:pPr>
        <w:rPr>
          <w:lang w:val="en-US"/>
        </w:rPr>
      </w:pPr>
      <w:proofErr w:type="gramStart"/>
      <w:r>
        <w:rPr>
          <w:lang w:val="en-US"/>
        </w:rPr>
        <w:t>public  static</w:t>
      </w:r>
      <w:proofErr w:type="gramEnd"/>
      <w:r>
        <w:rPr>
          <w:lang w:val="en-US"/>
        </w:rPr>
        <w:t xml:space="preserve"> void main(String[] args){</w:t>
      </w:r>
    </w:p>
    <w:p w14:paraId="01B105F1" w14:textId="77951ED9" w:rsidR="001B0BA8" w:rsidRDefault="001B0BA8" w:rsidP="001B0BA8">
      <w:pPr>
        <w:ind w:firstLine="400"/>
        <w:rPr>
          <w:lang w:val="en-US"/>
        </w:rPr>
      </w:pPr>
      <w:r>
        <w:rPr>
          <w:lang w:val="en-US"/>
        </w:rPr>
        <w:t>CoffeeShop coffeeShop=DaggerCoffeeShop.create();</w:t>
      </w:r>
    </w:p>
    <w:p w14:paraId="7F3D955C" w14:textId="2ECD63D8" w:rsidR="001B0BA8" w:rsidRDefault="001B0BA8" w:rsidP="001B0BA8">
      <w:pPr>
        <w:ind w:firstLine="400"/>
        <w:rPr>
          <w:rFonts w:hint="eastAsia"/>
          <w:lang w:val="en-US"/>
        </w:rPr>
      </w:pPr>
      <w:r>
        <w:rPr>
          <w:rFonts w:hint="eastAsia"/>
          <w:lang w:val="en-US"/>
        </w:rPr>
        <w:t>coffeeShop.maker(</w:t>
      </w:r>
      <w:proofErr w:type="gramStart"/>
      <w:r>
        <w:rPr>
          <w:rFonts w:hint="eastAsia"/>
          <w:lang w:val="en-US"/>
        </w:rPr>
        <w:t>).brew</w:t>
      </w:r>
      <w:proofErr w:type="gramEnd"/>
      <w:r>
        <w:rPr>
          <w:rFonts w:hint="eastAsia"/>
          <w:lang w:val="en-US"/>
        </w:rPr>
        <w:t>(0;</w:t>
      </w:r>
    </w:p>
    <w:p w14:paraId="1689F430" w14:textId="145450EB" w:rsidR="001B0BA8" w:rsidRDefault="001B0BA8" w:rsidP="00691FC3">
      <w:pPr>
        <w:rPr>
          <w:lang w:val="en-US"/>
        </w:rPr>
      </w:pPr>
      <w:r>
        <w:rPr>
          <w:lang w:val="en-US"/>
        </w:rPr>
        <w:t>}</w:t>
      </w:r>
    </w:p>
    <w:p w14:paraId="1678451D" w14:textId="306E679E" w:rsidR="001B0BA8" w:rsidRDefault="001B0BA8" w:rsidP="00691FC3">
      <w:pPr>
        <w:rPr>
          <w:lang w:val="en-US"/>
        </w:rPr>
      </w:pPr>
      <w:r>
        <w:rPr>
          <w:lang w:val="en-US"/>
        </w:rPr>
        <w:t>}</w:t>
      </w:r>
    </w:p>
    <w:p w14:paraId="187C166F" w14:textId="77777777" w:rsidR="001B0BA8" w:rsidRDefault="001B0BA8" w:rsidP="00691FC3">
      <w:pPr>
        <w:rPr>
          <w:rFonts w:hint="eastAsia"/>
          <w:lang w:val="en-US"/>
        </w:rPr>
      </w:pPr>
    </w:p>
    <w:p w14:paraId="6B75664E" w14:textId="56C65708" w:rsidR="001B0BA8" w:rsidRDefault="001B0BA8" w:rsidP="00691FC3">
      <w:pPr>
        <w:rPr>
          <w:lang w:val="en-US"/>
        </w:rPr>
      </w:pPr>
      <w:r>
        <w:rPr>
          <w:rFonts w:hint="eastAsia"/>
          <w:lang w:val="en-US"/>
        </w:rPr>
        <w:t>现在依赖地图</w:t>
      </w:r>
      <w:r>
        <w:rPr>
          <w:lang w:val="en-US"/>
        </w:rPr>
        <w:t>构建</w:t>
      </w:r>
      <w:r>
        <w:rPr>
          <w:rFonts w:hint="eastAsia"/>
          <w:lang w:val="en-US"/>
        </w:rPr>
        <w:t>出来了</w:t>
      </w:r>
      <w:r>
        <w:rPr>
          <w:lang w:val="en-US"/>
        </w:rPr>
        <w:t>，</w:t>
      </w:r>
      <w:r>
        <w:rPr>
          <w:rFonts w:hint="eastAsia"/>
          <w:lang w:val="en-US"/>
        </w:rPr>
        <w:t>入口点</w:t>
      </w:r>
      <w:r>
        <w:rPr>
          <w:lang w:val="en-US"/>
        </w:rPr>
        <w:t>被注解了，</w:t>
      </w:r>
      <w:r>
        <w:rPr>
          <w:rFonts w:hint="eastAsia"/>
          <w:lang w:val="en-US"/>
        </w:rPr>
        <w:t>我们</w:t>
      </w:r>
      <w:r>
        <w:rPr>
          <w:lang w:val="en-US"/>
        </w:rPr>
        <w:t>允许我们的</w:t>
      </w:r>
      <w:r>
        <w:rPr>
          <w:rFonts w:hint="eastAsia"/>
          <w:lang w:val="en-US"/>
        </w:rPr>
        <w:t>制作</w:t>
      </w:r>
      <w:r>
        <w:rPr>
          <w:lang w:val="en-US"/>
        </w:rPr>
        <w:t>咖啡</w:t>
      </w:r>
      <w:r>
        <w:rPr>
          <w:lang w:val="en-US"/>
        </w:rPr>
        <w:t>app.</w:t>
      </w:r>
      <w:r>
        <w:rPr>
          <w:rFonts w:hint="eastAsia"/>
          <w:lang w:val="en-US"/>
        </w:rPr>
        <w:t>欢乐吧</w:t>
      </w:r>
      <w:r>
        <w:rPr>
          <w:lang w:val="en-US"/>
        </w:rPr>
        <w:t>。</w:t>
      </w:r>
    </w:p>
    <w:p w14:paraId="4AE538F1" w14:textId="77777777" w:rsidR="001B0BA8" w:rsidRPr="004F557B" w:rsidRDefault="001B0BA8" w:rsidP="00691FC3">
      <w:pPr>
        <w:rPr>
          <w:rFonts w:hint="eastAsia"/>
          <w:lang w:val="en-US"/>
        </w:rPr>
      </w:pPr>
      <w:bookmarkStart w:id="0" w:name="_GoBack"/>
      <w:bookmarkEnd w:id="0"/>
    </w:p>
    <w:sectPr w:rsidR="001B0BA8" w:rsidRPr="004F557B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BDDEE5" w14:textId="77777777" w:rsidR="00FD1B77" w:rsidRDefault="00FD1B77">
      <w:r>
        <w:separator/>
      </w:r>
    </w:p>
    <w:p w14:paraId="4B1CF36C" w14:textId="77777777" w:rsidR="00FD1B77" w:rsidRDefault="00FD1B77"/>
  </w:endnote>
  <w:endnote w:type="continuationSeparator" w:id="0">
    <w:p w14:paraId="6D275723" w14:textId="77777777" w:rsidR="00FD1B77" w:rsidRDefault="00FD1B77">
      <w:r>
        <w:continuationSeparator/>
      </w:r>
    </w:p>
    <w:p w14:paraId="1946C8D6" w14:textId="77777777" w:rsidR="00FD1B77" w:rsidRDefault="00FD1B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3FE32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BA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C132C" w14:textId="77777777" w:rsidR="00FD1B77" w:rsidRDefault="00FD1B77">
      <w:r>
        <w:separator/>
      </w:r>
    </w:p>
    <w:p w14:paraId="4BC8506E" w14:textId="77777777" w:rsidR="00FD1B77" w:rsidRDefault="00FD1B77"/>
  </w:footnote>
  <w:footnote w:type="continuationSeparator" w:id="0">
    <w:p w14:paraId="6554BDC9" w14:textId="77777777" w:rsidR="00FD1B77" w:rsidRDefault="00FD1B77">
      <w:r>
        <w:continuationSeparator/>
      </w:r>
    </w:p>
    <w:p w14:paraId="7F01B902" w14:textId="77777777" w:rsidR="00FD1B77" w:rsidRDefault="00FD1B7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D94"/>
    <w:rsid w:val="0007518A"/>
    <w:rsid w:val="00155D94"/>
    <w:rsid w:val="001B0BA8"/>
    <w:rsid w:val="003257AF"/>
    <w:rsid w:val="004A3699"/>
    <w:rsid w:val="004F557B"/>
    <w:rsid w:val="00533586"/>
    <w:rsid w:val="00547C66"/>
    <w:rsid w:val="0062690E"/>
    <w:rsid w:val="00691FC3"/>
    <w:rsid w:val="00774DDD"/>
    <w:rsid w:val="007C1FD0"/>
    <w:rsid w:val="007C3A00"/>
    <w:rsid w:val="007F4BA8"/>
    <w:rsid w:val="00833655"/>
    <w:rsid w:val="00873735"/>
    <w:rsid w:val="00A02107"/>
    <w:rsid w:val="00A92483"/>
    <w:rsid w:val="00C35F1A"/>
    <w:rsid w:val="00C9613D"/>
    <w:rsid w:val="00CA0893"/>
    <w:rsid w:val="00FD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1F9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dt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F8"/>
    <w:rsid w:val="0092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9627BD87716C9448F64543660D5ADAC">
    <w:name w:val="49627BD87716C9448F64543660D5ADAC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75D4F84E04F9E54F9631244C631ED7A7">
    <w:name w:val="75D4F84E04F9E54F9631244C631ED7A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118</TotalTime>
  <Pages>4</Pages>
  <Words>374</Words>
  <Characters>2132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2017-05-10T03:20:00Z</dcterms:created>
  <dcterms:modified xsi:type="dcterms:W3CDTF">2017-05-15T11:47:00Z</dcterms:modified>
</cp:coreProperties>
</file>